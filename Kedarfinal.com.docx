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D661A2" w14:paraId="60F97485" w14:textId="77777777" w:rsidTr="00883C5B">
        <w:trPr>
          <w:trHeight w:hRule="exact" w:val="1444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1D490484" w14:textId="12F281E0" w:rsidR="00692703" w:rsidRPr="007B7FD3" w:rsidRDefault="007B7FD3" w:rsidP="00913946">
            <w:pPr>
              <w:pStyle w:val="Title"/>
              <w:rPr>
                <w:rFonts w:ascii="Times New Roman" w:hAnsi="Times New Roman" w:cs="Times New Roman"/>
                <w:sz w:val="52"/>
                <w:szCs w:val="52"/>
              </w:rPr>
            </w:pPr>
            <w:r w:rsidRPr="007B7FD3">
              <w:rPr>
                <w:rFonts w:ascii="Times New Roman" w:hAnsi="Times New Roman" w:cs="Times New Roman"/>
                <w:b/>
                <w:sz w:val="52"/>
                <w:szCs w:val="52"/>
              </w:rPr>
              <w:t>Kedarnath</w:t>
            </w:r>
            <w:r w:rsidR="006D09DD">
              <w:rPr>
                <w:rFonts w:ascii="Times New Roman" w:hAnsi="Times New Roman" w:cs="Times New Roman"/>
                <w:b/>
                <w:sz w:val="52"/>
                <w:szCs w:val="52"/>
              </w:rPr>
              <w:t xml:space="preserve"> Gautam</w:t>
            </w:r>
            <w:r w:rsidRPr="007B7FD3">
              <w:rPr>
                <w:rFonts w:ascii="Times New Roman" w:hAnsi="Times New Roman" w:cs="Times New Roman"/>
                <w:b/>
                <w:sz w:val="52"/>
                <w:szCs w:val="52"/>
              </w:rPr>
              <w:t xml:space="preserve"> </w:t>
            </w:r>
            <w:r w:rsidR="005C1E6F" w:rsidRPr="007B7FD3">
              <w:rPr>
                <w:rFonts w:ascii="Times New Roman" w:hAnsi="Times New Roman" w:cs="Times New Roman"/>
                <w:b/>
                <w:sz w:val="52"/>
                <w:szCs w:val="52"/>
              </w:rPr>
              <w:t xml:space="preserve"> khaire</w:t>
            </w:r>
          </w:p>
          <w:p w14:paraId="01F5979B" w14:textId="28A31CD9" w:rsidR="00692703" w:rsidRPr="00883C5B" w:rsidRDefault="00883C5B" w:rsidP="00913946">
            <w:pPr>
              <w:pStyle w:val="ContactInfoEmphasis"/>
              <w:contextualSpacing w:val="0"/>
              <w:rPr>
                <w:rFonts w:ascii="Times New Roman" w:hAnsi="Times New Roman" w:cs="Times New Roman"/>
                <w:b w:val="0"/>
                <w:color w:val="202124"/>
              </w:rPr>
            </w:pPr>
            <w:r w:rsidRPr="00883C5B">
              <w:rPr>
                <w:rFonts w:ascii="Times New Roman" w:hAnsi="Times New Roman" w:cs="Times New Roman"/>
                <w:b w:val="0"/>
                <w:color w:val="202124"/>
              </w:rPr>
              <w:t xml:space="preserve">A3-1010, Kumar pebble park, </w:t>
            </w:r>
            <w:r w:rsidR="00AC05EE" w:rsidRPr="00883C5B">
              <w:rPr>
                <w:rFonts w:ascii="Times New Roman" w:hAnsi="Times New Roman" w:cs="Times New Roman"/>
                <w:b w:val="0"/>
                <w:color w:val="202124"/>
              </w:rPr>
              <w:t>Satav</w:t>
            </w:r>
            <w:r w:rsidR="00B31A3A" w:rsidRPr="00883C5B">
              <w:rPr>
                <w:rFonts w:ascii="Times New Roman" w:hAnsi="Times New Roman" w:cs="Times New Roman"/>
                <w:b w:val="0"/>
                <w:color w:val="202124"/>
              </w:rPr>
              <w:t xml:space="preserve"> Nagar, Hadapsar, Pune, Maharashtra 411028</w:t>
            </w:r>
            <w:r w:rsidR="00DF47B3" w:rsidRPr="00883C5B">
              <w:rPr>
                <w:rFonts w:ascii="Times New Roman" w:hAnsi="Times New Roman" w:cs="Times New Roman"/>
                <w:b w:val="0"/>
                <w:color w:val="202124"/>
              </w:rPr>
              <w:t>, 7447591854</w:t>
            </w:r>
          </w:p>
          <w:p w14:paraId="2E53D404" w14:textId="20E0D94D" w:rsidR="00DF47B3" w:rsidRPr="00D661A2" w:rsidRDefault="00883C5B" w:rsidP="00913946">
            <w:pPr>
              <w:pStyle w:val="ContactInfoEmphasis"/>
              <w:contextualSpacing w:val="0"/>
              <w:rPr>
                <w:rFonts w:ascii="Times New Roman" w:hAnsi="Times New Roman" w:cs="Times New Roman"/>
              </w:rPr>
            </w:pPr>
            <w:r w:rsidRPr="00883C5B">
              <w:rPr>
                <w:rFonts w:ascii="Times New Roman" w:hAnsi="Times New Roman" w:cs="Times New Roman"/>
                <w:b w:val="0"/>
                <w:color w:val="202124"/>
              </w:rPr>
              <w:t>k</w:t>
            </w:r>
            <w:r w:rsidR="00DF47B3" w:rsidRPr="00883C5B">
              <w:rPr>
                <w:rFonts w:ascii="Times New Roman" w:hAnsi="Times New Roman" w:cs="Times New Roman"/>
                <w:b w:val="0"/>
                <w:color w:val="202124"/>
              </w:rPr>
              <w:t>edarkhaire18@gmail.com</w:t>
            </w:r>
          </w:p>
        </w:tc>
      </w:tr>
      <w:tr w:rsidR="009571D8" w:rsidRPr="00D661A2" w14:paraId="2E8D47CF" w14:textId="77777777" w:rsidTr="00692703">
        <w:tc>
          <w:tcPr>
            <w:tcW w:w="9360" w:type="dxa"/>
            <w:tcMar>
              <w:top w:w="432" w:type="dxa"/>
            </w:tcMar>
          </w:tcPr>
          <w:p w14:paraId="5CF7EEB4" w14:textId="15019975" w:rsidR="001755A8" w:rsidRPr="00D661A2" w:rsidRDefault="00DF47B3" w:rsidP="00913946">
            <w:pPr>
              <w:contextualSpacing w:val="0"/>
              <w:rPr>
                <w:rFonts w:ascii="Times New Roman" w:hAnsi="Times New Roman" w:cs="Times New Roman"/>
              </w:rPr>
            </w:pPr>
            <w:r w:rsidRPr="00D661A2">
              <w:rPr>
                <w:rFonts w:ascii="Times New Roman" w:hAnsi="Times New Roman" w:cs="Times New Roman"/>
                <w:color w:val="202124"/>
              </w:rPr>
              <w:t>To get an opportunity where I can make the best of my potential and contribute to the organization's growth.</w:t>
            </w:r>
          </w:p>
        </w:tc>
      </w:tr>
    </w:tbl>
    <w:sdt>
      <w:sdtPr>
        <w:rPr>
          <w:rFonts w:ascii="Times New Roman" w:hAnsi="Times New Roman" w:cs="Times New Roman"/>
        </w:rPr>
        <w:alias w:val="Education:"/>
        <w:tag w:val="Education:"/>
        <w:id w:val="1311134275"/>
        <w:placeholder>
          <w:docPart w:val="D8585CB643BA40CD9EA64B82CE3A3293"/>
        </w:placeholder>
        <w:temporary/>
        <w:showingPlcHdr/>
      </w:sdtPr>
      <w:sdtEndPr/>
      <w:sdtContent>
        <w:p w14:paraId="7D08908F" w14:textId="052187F7" w:rsidR="004E01EB" w:rsidRPr="00D661A2" w:rsidRDefault="00DF47B3" w:rsidP="004E01EB">
          <w:pPr>
            <w:pStyle w:val="Heading1"/>
            <w:rPr>
              <w:rFonts w:ascii="Times New Roman" w:eastAsiaTheme="minorHAnsi" w:hAnsi="Times New Roman" w:cs="Times New Roman"/>
              <w:b w:val="0"/>
              <w:caps w:val="0"/>
              <w:color w:val="595959" w:themeColor="text1" w:themeTint="A6"/>
              <w:sz w:val="22"/>
              <w:szCs w:val="22"/>
            </w:rPr>
          </w:pPr>
          <w:r w:rsidRPr="00D661A2">
            <w:rPr>
              <w:rFonts w:ascii="Times New Roman" w:hAnsi="Times New Roman" w:cs="Times New Roman"/>
              <w:u w:val="single"/>
            </w:rPr>
            <w:t>Education</w:t>
          </w:r>
        </w:p>
      </w:sdtContent>
    </w:sdt>
    <w:tbl>
      <w:tblPr>
        <w:tblStyle w:val="TableGrid"/>
        <w:tblW w:w="493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803"/>
      </w:tblGrid>
      <w:tr w:rsidR="001D0BF1" w:rsidRPr="00D661A2" w14:paraId="75FFF12F" w14:textId="77777777" w:rsidTr="00883C5B">
        <w:trPr>
          <w:trHeight w:val="4368"/>
        </w:trPr>
        <w:tc>
          <w:tcPr>
            <w:tcW w:w="9802" w:type="dxa"/>
          </w:tcPr>
          <w:p w14:paraId="12E52986" w14:textId="236D4594" w:rsidR="00DF47B3" w:rsidRPr="00D661A2" w:rsidRDefault="00DF47B3" w:rsidP="00DF47B3">
            <w:pPr>
              <w:pStyle w:val="Heading3"/>
              <w:contextualSpacing w:val="0"/>
              <w:outlineLvl w:val="2"/>
              <w:rPr>
                <w:rFonts w:ascii="Times New Roman" w:hAnsi="Times New Roman" w:cs="Times New Roman"/>
              </w:rPr>
            </w:pPr>
            <w:r w:rsidRPr="00D661A2">
              <w:rPr>
                <w:rFonts w:ascii="Times New Roman" w:hAnsi="Times New Roman" w:cs="Times New Roman"/>
              </w:rPr>
              <w:t>march 2022- Persuing</w:t>
            </w:r>
          </w:p>
          <w:p w14:paraId="7C76C80D" w14:textId="6A691F5B" w:rsidR="00DF47B3" w:rsidRPr="00D661A2" w:rsidRDefault="00DF47B3" w:rsidP="00DF47B3">
            <w:pPr>
              <w:pStyle w:val="Heading2"/>
              <w:contextualSpacing w:val="0"/>
              <w:outlineLvl w:val="1"/>
              <w:rPr>
                <w:rFonts w:ascii="Times New Roman" w:hAnsi="Times New Roman" w:cs="Times New Roman"/>
              </w:rPr>
            </w:pPr>
            <w:r w:rsidRPr="00D661A2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Edyoda - Data Scientist Program</w:t>
            </w:r>
          </w:p>
          <w:p w14:paraId="16C2C2AD" w14:textId="77777777" w:rsidR="001E3120" w:rsidRPr="00D661A2" w:rsidRDefault="00DF47B3" w:rsidP="00DF47B3">
            <w:pPr>
              <w:contextualSpacing w:val="0"/>
              <w:rPr>
                <w:rFonts w:ascii="Times New Roman" w:hAnsi="Times New Roman" w:cs="Times New Roman"/>
              </w:rPr>
            </w:pPr>
            <w:r w:rsidRPr="00D661A2">
              <w:rPr>
                <w:rFonts w:ascii="Times New Roman" w:hAnsi="Times New Roman" w:cs="Times New Roman"/>
              </w:rPr>
              <w:t>Python Programming, Data Analysis, Data Wrangling &amp; Visualization &amp; Machine Learning</w:t>
            </w:r>
          </w:p>
          <w:p w14:paraId="0144AAB1" w14:textId="77777777" w:rsidR="00DF47B3" w:rsidRPr="00D661A2" w:rsidRDefault="00DF47B3" w:rsidP="00DF47B3">
            <w:pPr>
              <w:contextualSpacing w:val="0"/>
              <w:rPr>
                <w:rFonts w:ascii="Times New Roman" w:hAnsi="Times New Roman" w:cs="Times New Roman"/>
              </w:rPr>
            </w:pPr>
          </w:p>
          <w:p w14:paraId="4B0D13DE" w14:textId="0D5904A8" w:rsidR="00DF47B3" w:rsidRPr="00D661A2" w:rsidRDefault="000E6DAC" w:rsidP="00DF47B3">
            <w:pPr>
              <w:pStyle w:val="Heading3"/>
              <w:contextualSpacing w:val="0"/>
              <w:outlineLvl w:val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July 2018</w:t>
            </w:r>
          </w:p>
          <w:p w14:paraId="6EEC9B57" w14:textId="2B0133B8" w:rsidR="00A00BBB" w:rsidRPr="00D661A2" w:rsidRDefault="00883C5B" w:rsidP="00A00BBB">
            <w:pPr>
              <w:pStyle w:val="Heading2"/>
              <w:contextualSpacing w:val="0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bACHELOR‘S DEGREE</w:t>
            </w:r>
            <w:r w:rsidR="00A00BBB" w:rsidRPr="00D661A2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IN ELECTRICAL eNGINEERING</w:t>
            </w:r>
          </w:p>
          <w:p w14:paraId="46064973" w14:textId="2EF677F6" w:rsidR="005C1E6F" w:rsidRPr="00D661A2" w:rsidRDefault="00A00BBB" w:rsidP="00A00BBB">
            <w:pPr>
              <w:rPr>
                <w:rFonts w:ascii="Times New Roman" w:hAnsi="Times New Roman" w:cs="Times New Roman"/>
              </w:rPr>
            </w:pPr>
            <w:r w:rsidRPr="00D661A2">
              <w:rPr>
                <w:rFonts w:ascii="Times New Roman" w:hAnsi="Times New Roman" w:cs="Times New Roman"/>
              </w:rPr>
              <w:t>J</w:t>
            </w:r>
            <w:r w:rsidR="00AC05EE" w:rsidRPr="00D661A2">
              <w:rPr>
                <w:rFonts w:ascii="Times New Roman" w:hAnsi="Times New Roman" w:cs="Times New Roman"/>
              </w:rPr>
              <w:t>spm’</w:t>
            </w:r>
            <w:r w:rsidRPr="00D661A2">
              <w:rPr>
                <w:rFonts w:ascii="Times New Roman" w:hAnsi="Times New Roman" w:cs="Times New Roman"/>
              </w:rPr>
              <w:t xml:space="preserve">s  Bhivarabhai  </w:t>
            </w:r>
            <w:r w:rsidR="00AF56EB" w:rsidRPr="00D661A2">
              <w:rPr>
                <w:rFonts w:ascii="Times New Roman" w:hAnsi="Times New Roman" w:cs="Times New Roman"/>
              </w:rPr>
              <w:t>Sawant</w:t>
            </w:r>
            <w:r w:rsidRPr="00D661A2">
              <w:rPr>
                <w:rFonts w:ascii="Times New Roman" w:hAnsi="Times New Roman" w:cs="Times New Roman"/>
              </w:rPr>
              <w:t xml:space="preserve"> </w:t>
            </w:r>
            <w:r w:rsidR="00AB3BAB">
              <w:rPr>
                <w:rFonts w:ascii="Times New Roman" w:hAnsi="Times New Roman" w:cs="Times New Roman"/>
              </w:rPr>
              <w:t xml:space="preserve"> </w:t>
            </w:r>
            <w:r w:rsidRPr="00D661A2">
              <w:rPr>
                <w:rFonts w:ascii="Times New Roman" w:hAnsi="Times New Roman" w:cs="Times New Roman"/>
              </w:rPr>
              <w:t>Institute O</w:t>
            </w:r>
            <w:r w:rsidR="00AC05EE" w:rsidRPr="00D661A2">
              <w:rPr>
                <w:rFonts w:ascii="Times New Roman" w:hAnsi="Times New Roman" w:cs="Times New Roman"/>
              </w:rPr>
              <w:t xml:space="preserve">f </w:t>
            </w:r>
            <w:r w:rsidR="00AF56EB" w:rsidRPr="00D661A2">
              <w:rPr>
                <w:rFonts w:ascii="Times New Roman" w:hAnsi="Times New Roman" w:cs="Times New Roman"/>
              </w:rPr>
              <w:t xml:space="preserve">Technology And Research </w:t>
            </w:r>
            <w:r w:rsidR="00AB3BAB">
              <w:rPr>
                <w:rFonts w:ascii="Times New Roman" w:hAnsi="Times New Roman" w:cs="Times New Roman"/>
              </w:rPr>
              <w:t xml:space="preserve"> </w:t>
            </w:r>
            <w:r w:rsidR="00AF56EB" w:rsidRPr="00D661A2">
              <w:rPr>
                <w:rFonts w:ascii="Times New Roman" w:hAnsi="Times New Roman" w:cs="Times New Roman"/>
              </w:rPr>
              <w:t>Wagholi</w:t>
            </w:r>
            <w:r w:rsidRPr="00D661A2">
              <w:rPr>
                <w:rFonts w:ascii="Times New Roman" w:hAnsi="Times New Roman" w:cs="Times New Roman"/>
              </w:rPr>
              <w:t xml:space="preserve"> , P</w:t>
            </w:r>
            <w:r w:rsidR="00AC05EE" w:rsidRPr="00D661A2">
              <w:rPr>
                <w:rFonts w:ascii="Times New Roman" w:hAnsi="Times New Roman" w:cs="Times New Roman"/>
              </w:rPr>
              <w:t>une</w:t>
            </w:r>
          </w:p>
          <w:p w14:paraId="2D03FB93" w14:textId="6059D146" w:rsidR="00AC05EE" w:rsidRPr="00D661A2" w:rsidRDefault="00694F95" w:rsidP="00A00B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AC05EE" w:rsidRPr="00D661A2">
              <w:rPr>
                <w:rFonts w:ascii="Times New Roman" w:hAnsi="Times New Roman" w:cs="Times New Roman"/>
              </w:rPr>
              <w:t>ercentage:</w:t>
            </w:r>
            <w:r w:rsidR="00A00BBB" w:rsidRPr="00D661A2">
              <w:rPr>
                <w:rFonts w:ascii="Times New Roman" w:hAnsi="Times New Roman" w:cs="Times New Roman"/>
              </w:rPr>
              <w:t xml:space="preserve"> </w:t>
            </w:r>
            <w:r w:rsidR="00AC05EE" w:rsidRPr="00D661A2">
              <w:rPr>
                <w:rFonts w:ascii="Times New Roman" w:hAnsi="Times New Roman" w:cs="Times New Roman"/>
              </w:rPr>
              <w:t>75.20%</w:t>
            </w:r>
          </w:p>
          <w:p w14:paraId="0FF15702" w14:textId="77777777" w:rsidR="00AF56EB" w:rsidRPr="00D661A2" w:rsidRDefault="00AF56EB" w:rsidP="00A00BBB">
            <w:pPr>
              <w:rPr>
                <w:rFonts w:ascii="Times New Roman" w:hAnsi="Times New Roman" w:cs="Times New Roman"/>
              </w:rPr>
            </w:pPr>
          </w:p>
          <w:p w14:paraId="2943354A" w14:textId="65B212AB" w:rsidR="00A00BBB" w:rsidRPr="00D661A2" w:rsidRDefault="000E6DAC" w:rsidP="00A00BBB">
            <w:pPr>
              <w:pStyle w:val="Heading3"/>
              <w:contextualSpacing w:val="0"/>
              <w:outlineLvl w:val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 2014</w:t>
            </w:r>
          </w:p>
          <w:p w14:paraId="675C329E" w14:textId="688A19C5" w:rsidR="00A00BBB" w:rsidRPr="00D661A2" w:rsidRDefault="00A00BBB" w:rsidP="00A00BBB">
            <w:pPr>
              <w:pStyle w:val="Heading3"/>
              <w:contextualSpacing w:val="0"/>
              <w:outlineLvl w:val="2"/>
              <w:rPr>
                <w:rFonts w:ascii="Times New Roman" w:hAnsi="Times New Roman" w:cs="Times New Roman"/>
              </w:rPr>
            </w:pPr>
            <w:r w:rsidRPr="00D661A2">
              <w:rPr>
                <w:rFonts w:ascii="Times New Roman" w:hAnsi="Times New Roman" w:cs="Times New Roman"/>
                <w:color w:val="202124"/>
                <w:sz w:val="24"/>
                <w:shd w:val="clear" w:color="auto" w:fill="FFFFFF"/>
              </w:rPr>
              <w:t>INTERMEDIATE</w:t>
            </w:r>
          </w:p>
          <w:p w14:paraId="3CBFC229" w14:textId="1D3A0526" w:rsidR="00A00BBB" w:rsidRPr="00D661A2" w:rsidRDefault="00AF56EB" w:rsidP="00AF56EB">
            <w:pPr>
              <w:rPr>
                <w:rFonts w:ascii="Times New Roman" w:hAnsi="Times New Roman" w:cs="Times New Roman"/>
                <w:sz w:val="20"/>
              </w:rPr>
            </w:pPr>
            <w:r w:rsidRPr="00D661A2">
              <w:rPr>
                <w:rFonts w:ascii="Times New Roman" w:hAnsi="Times New Roman" w:cs="Times New Roman"/>
                <w:sz w:val="20"/>
              </w:rPr>
              <w:t>Mahat</w:t>
            </w:r>
            <w:r w:rsidR="00883C5B">
              <w:rPr>
                <w:rFonts w:ascii="Times New Roman" w:hAnsi="Times New Roman" w:cs="Times New Roman"/>
                <w:sz w:val="20"/>
              </w:rPr>
              <w:t xml:space="preserve">ma  Basweshwar Science  College, </w:t>
            </w:r>
            <w:r w:rsidRPr="00D661A2">
              <w:rPr>
                <w:rFonts w:ascii="Times New Roman" w:hAnsi="Times New Roman" w:cs="Times New Roman"/>
                <w:sz w:val="20"/>
              </w:rPr>
              <w:t>Latur</w:t>
            </w:r>
          </w:p>
          <w:p w14:paraId="78C47299" w14:textId="0FC16EB4" w:rsidR="00AF56EB" w:rsidRPr="00D661A2" w:rsidRDefault="00694F95" w:rsidP="00AF56EB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</w:t>
            </w:r>
            <w:r w:rsidR="00AF56EB" w:rsidRPr="00D661A2">
              <w:rPr>
                <w:rFonts w:ascii="Times New Roman" w:hAnsi="Times New Roman" w:cs="Times New Roman"/>
                <w:sz w:val="20"/>
              </w:rPr>
              <w:t>ercentage:67.69%</w:t>
            </w:r>
          </w:p>
          <w:p w14:paraId="4160CC44" w14:textId="77777777" w:rsidR="00853D40" w:rsidRPr="00D661A2" w:rsidRDefault="00853D40" w:rsidP="00A00BBB">
            <w:pPr>
              <w:rPr>
                <w:rFonts w:ascii="Times New Roman" w:hAnsi="Times New Roman" w:cs="Times New Roman"/>
              </w:rPr>
            </w:pPr>
          </w:p>
          <w:p w14:paraId="40B9715A" w14:textId="3287DF2B" w:rsidR="00AF56EB" w:rsidRPr="00D661A2" w:rsidRDefault="00AF56EB" w:rsidP="00AF56EB">
            <w:pPr>
              <w:pStyle w:val="Heading3"/>
              <w:contextualSpacing w:val="0"/>
              <w:outlineLvl w:val="2"/>
              <w:rPr>
                <w:rFonts w:ascii="Times New Roman" w:hAnsi="Times New Roman" w:cs="Times New Roman"/>
              </w:rPr>
            </w:pPr>
            <w:r w:rsidRPr="00D661A2">
              <w:rPr>
                <w:rFonts w:ascii="Times New Roman" w:hAnsi="Times New Roman" w:cs="Times New Roman"/>
              </w:rPr>
              <w:t>mar 2012</w:t>
            </w:r>
          </w:p>
          <w:p w14:paraId="253E688E" w14:textId="297445B7" w:rsidR="00AF56EB" w:rsidRPr="00D661A2" w:rsidRDefault="00AF56EB" w:rsidP="00AF56EB">
            <w:pPr>
              <w:pStyle w:val="Heading3"/>
              <w:contextualSpacing w:val="0"/>
              <w:outlineLvl w:val="2"/>
              <w:rPr>
                <w:rFonts w:ascii="Times New Roman" w:hAnsi="Times New Roman" w:cs="Times New Roman"/>
              </w:rPr>
            </w:pPr>
            <w:r w:rsidRPr="00D661A2">
              <w:rPr>
                <w:rFonts w:ascii="Times New Roman" w:hAnsi="Times New Roman" w:cs="Times New Roman"/>
                <w:color w:val="202124"/>
                <w:sz w:val="24"/>
                <w:shd w:val="clear" w:color="auto" w:fill="FFFFFF"/>
              </w:rPr>
              <w:t>matriculation</w:t>
            </w:r>
          </w:p>
          <w:p w14:paraId="663DE7C6" w14:textId="0C2A146D" w:rsidR="00AF56EB" w:rsidRPr="00D661A2" w:rsidRDefault="00AF56EB" w:rsidP="00AF56EB">
            <w:pPr>
              <w:rPr>
                <w:rFonts w:ascii="Times New Roman" w:hAnsi="Times New Roman" w:cs="Times New Roman"/>
                <w:sz w:val="20"/>
              </w:rPr>
            </w:pPr>
            <w:r w:rsidRPr="00D661A2">
              <w:rPr>
                <w:rFonts w:ascii="Times New Roman" w:hAnsi="Times New Roman" w:cs="Times New Roman"/>
                <w:sz w:val="20"/>
              </w:rPr>
              <w:t xml:space="preserve">Kalyansagar </w:t>
            </w:r>
            <w:r w:rsidR="00883C5B">
              <w:rPr>
                <w:rFonts w:ascii="Times New Roman" w:hAnsi="Times New Roman" w:cs="Times New Roman"/>
                <w:sz w:val="20"/>
              </w:rPr>
              <w:t xml:space="preserve"> Madhyamic </w:t>
            </w:r>
            <w:r w:rsidR="00C250F5" w:rsidRPr="00D661A2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D661A2">
              <w:rPr>
                <w:rFonts w:ascii="Times New Roman" w:hAnsi="Times New Roman" w:cs="Times New Roman"/>
                <w:sz w:val="20"/>
              </w:rPr>
              <w:t>Vidyalaya,</w:t>
            </w:r>
            <w:r w:rsidR="00C250F5" w:rsidRPr="00D661A2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D661A2">
              <w:rPr>
                <w:rFonts w:ascii="Times New Roman" w:hAnsi="Times New Roman" w:cs="Times New Roman"/>
                <w:sz w:val="20"/>
              </w:rPr>
              <w:t xml:space="preserve"> Paranda</w:t>
            </w:r>
          </w:p>
          <w:p w14:paraId="6FF18F1D" w14:textId="4949EBBE" w:rsidR="00AF56EB" w:rsidRPr="00D661A2" w:rsidRDefault="00694F95" w:rsidP="00AF56EB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</w:t>
            </w:r>
            <w:r w:rsidR="00C250F5" w:rsidRPr="00D661A2">
              <w:rPr>
                <w:rFonts w:ascii="Times New Roman" w:hAnsi="Times New Roman" w:cs="Times New Roman"/>
                <w:sz w:val="20"/>
              </w:rPr>
              <w:t>ercentage:81.45%</w:t>
            </w:r>
          </w:p>
          <w:p w14:paraId="49199899" w14:textId="1645BD54" w:rsidR="00AF56EB" w:rsidRPr="00D661A2" w:rsidRDefault="00AF56EB" w:rsidP="00A00BBB">
            <w:pPr>
              <w:rPr>
                <w:rFonts w:ascii="Times New Roman" w:hAnsi="Times New Roman" w:cs="Times New Roman"/>
              </w:rPr>
            </w:pPr>
          </w:p>
        </w:tc>
      </w:tr>
      <w:tr w:rsidR="00F61DF9" w:rsidRPr="00D661A2" w14:paraId="351DAA8C" w14:textId="77777777" w:rsidTr="00883C5B">
        <w:trPr>
          <w:trHeight w:val="225"/>
        </w:trPr>
        <w:tc>
          <w:tcPr>
            <w:tcW w:w="9802" w:type="dxa"/>
            <w:tcMar>
              <w:top w:w="216" w:type="dxa"/>
            </w:tcMar>
          </w:tcPr>
          <w:p w14:paraId="2F323B67" w14:textId="3CA60BB7" w:rsidR="00F61DF9" w:rsidRPr="00D661A2" w:rsidRDefault="00F61DF9" w:rsidP="00DF47B3">
            <w:pPr>
              <w:pStyle w:val="Heading3"/>
              <w:contextualSpacing w:val="0"/>
              <w:outlineLvl w:val="2"/>
              <w:rPr>
                <w:rFonts w:ascii="Times New Roman" w:hAnsi="Times New Roman" w:cs="Times New Roman"/>
              </w:rPr>
            </w:pPr>
          </w:p>
        </w:tc>
      </w:tr>
    </w:tbl>
    <w:sdt>
      <w:sdtPr>
        <w:rPr>
          <w:rFonts w:ascii="Times New Roman" w:hAnsi="Times New Roman" w:cs="Times New Roman"/>
        </w:rPr>
        <w:alias w:val="Skills:"/>
        <w:tag w:val="Skills:"/>
        <w:id w:val="-1392877668"/>
        <w:placeholder>
          <w:docPart w:val="0FDA53A5E7104E9892E532CD664B5336"/>
        </w:placeholder>
        <w:temporary/>
        <w:showingPlcHdr/>
      </w:sdtPr>
      <w:sdtEndPr/>
      <w:sdtContent>
        <w:p w14:paraId="6B35E3C8" w14:textId="77777777" w:rsidR="00486277" w:rsidRPr="00D661A2" w:rsidRDefault="00486277" w:rsidP="00486277">
          <w:pPr>
            <w:pStyle w:val="Heading1"/>
            <w:rPr>
              <w:rFonts w:ascii="Times New Roman" w:hAnsi="Times New Roman" w:cs="Times New Roman"/>
            </w:rPr>
          </w:pPr>
          <w:r w:rsidRPr="00D661A2">
            <w:rPr>
              <w:rFonts w:ascii="Times New Roman" w:hAnsi="Times New Roman" w:cs="Times New Roman"/>
              <w:u w:val="single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D661A2" w14:paraId="361D9A5E" w14:textId="77777777" w:rsidTr="00967424">
        <w:tc>
          <w:tcPr>
            <w:tcW w:w="4680" w:type="dxa"/>
          </w:tcPr>
          <w:p w14:paraId="0D7059FC" w14:textId="1663FE93" w:rsidR="001E3120" w:rsidRDefault="00B138EE" w:rsidP="00BB76F3">
            <w:pPr>
              <w:pStyle w:val="ListParagraph"/>
              <w:numPr>
                <w:ilvl w:val="0"/>
                <w:numId w:val="43"/>
              </w:numPr>
            </w:pPr>
            <w:r w:rsidRPr="00D661A2">
              <w:t>Python</w:t>
            </w:r>
          </w:p>
          <w:p w14:paraId="626605B4" w14:textId="2D00E0D5" w:rsidR="008F6A6B" w:rsidRPr="00D661A2" w:rsidRDefault="008F6A6B" w:rsidP="00BB76F3">
            <w:pPr>
              <w:pStyle w:val="ListParagraph"/>
              <w:numPr>
                <w:ilvl w:val="0"/>
                <w:numId w:val="43"/>
              </w:numPr>
            </w:pPr>
            <w:r>
              <w:t>Oops Concepts</w:t>
            </w:r>
          </w:p>
          <w:p w14:paraId="2A38C26F" w14:textId="66A0CE71" w:rsidR="001F4E6D" w:rsidRPr="00D661A2" w:rsidRDefault="00B138EE" w:rsidP="00BB76F3">
            <w:pPr>
              <w:pStyle w:val="ListBullet"/>
              <w:numPr>
                <w:ilvl w:val="0"/>
                <w:numId w:val="43"/>
              </w:numPr>
              <w:contextualSpacing w:val="0"/>
              <w:rPr>
                <w:rFonts w:ascii="Times New Roman" w:hAnsi="Times New Roman" w:cs="Times New Roman"/>
              </w:rPr>
            </w:pPr>
            <w:r w:rsidRPr="00D661A2">
              <w:rPr>
                <w:rFonts w:ascii="Times New Roman" w:hAnsi="Times New Roman" w:cs="Times New Roman"/>
              </w:rPr>
              <w:t>Data Structure</w:t>
            </w:r>
          </w:p>
        </w:tc>
        <w:tc>
          <w:tcPr>
            <w:tcW w:w="4680" w:type="dxa"/>
            <w:tcMar>
              <w:left w:w="360" w:type="dxa"/>
            </w:tcMar>
          </w:tcPr>
          <w:p w14:paraId="5E87E467" w14:textId="0699F53D" w:rsidR="003A0632" w:rsidRDefault="003A0632" w:rsidP="008F6A6B">
            <w:pPr>
              <w:pStyle w:val="ListBullet"/>
              <w:numPr>
                <w:ilvl w:val="0"/>
                <w:numId w:val="0"/>
              </w:numPr>
              <w:ind w:left="720"/>
              <w:contextualSpacing w:val="0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  <w:p w14:paraId="0D06287B" w14:textId="77777777" w:rsidR="00883C5B" w:rsidRPr="00D661A2" w:rsidRDefault="00883C5B" w:rsidP="00883C5B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rFonts w:ascii="Times New Roman" w:hAnsi="Times New Roman" w:cs="Times New Roman"/>
              </w:rPr>
            </w:pPr>
          </w:p>
          <w:p w14:paraId="18711CF2" w14:textId="19C4CC41" w:rsidR="00967424" w:rsidRPr="00D661A2" w:rsidRDefault="00967424" w:rsidP="00853D40">
            <w:pPr>
              <w:pStyle w:val="ListBullet"/>
              <w:numPr>
                <w:ilvl w:val="0"/>
                <w:numId w:val="0"/>
              </w:numPr>
              <w:contextualSpacing w:val="0"/>
              <w:rPr>
                <w:rFonts w:ascii="Times New Roman" w:hAnsi="Times New Roman" w:cs="Times New Roman"/>
              </w:rPr>
            </w:pPr>
          </w:p>
          <w:p w14:paraId="5377CDC3" w14:textId="02C2FADF" w:rsidR="001E3120" w:rsidRPr="00D661A2" w:rsidRDefault="001E3120" w:rsidP="00B138EE">
            <w:pPr>
              <w:pStyle w:val="ListBullet"/>
              <w:numPr>
                <w:ilvl w:val="0"/>
                <w:numId w:val="0"/>
              </w:numPr>
              <w:contextualSpacing w:val="0"/>
              <w:rPr>
                <w:rFonts w:ascii="Times New Roman" w:hAnsi="Times New Roman" w:cs="Times New Roman"/>
              </w:rPr>
            </w:pPr>
          </w:p>
        </w:tc>
      </w:tr>
    </w:tbl>
    <w:p w14:paraId="2E5EA080" w14:textId="6B172E8F" w:rsidR="00967424" w:rsidRPr="00D661A2" w:rsidRDefault="00967424" w:rsidP="006E150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661A2"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PROJECTS</w:t>
      </w:r>
    </w:p>
    <w:p w14:paraId="2A738169" w14:textId="77777777" w:rsidR="007B7FD3" w:rsidRPr="007B7FD3" w:rsidRDefault="00E23AB5" w:rsidP="006E1507">
      <w:pPr>
        <w:rPr>
          <w:rFonts w:ascii="Times New Roman" w:hAnsi="Times New Roman" w:cs="Times New Roman"/>
          <w:b/>
          <w:bCs/>
          <w:u w:val="single"/>
        </w:rPr>
      </w:pPr>
      <w:r w:rsidRPr="007B7FD3">
        <w:rPr>
          <w:rFonts w:ascii="Times New Roman" w:hAnsi="Times New Roman" w:cs="Times New Roman"/>
          <w:b/>
          <w:bCs/>
          <w:u w:val="single"/>
        </w:rPr>
        <w:t>Food Ordering System (03</w:t>
      </w:r>
      <w:r w:rsidR="00967424" w:rsidRPr="007B7FD3">
        <w:rPr>
          <w:rFonts w:ascii="Times New Roman" w:hAnsi="Times New Roman" w:cs="Times New Roman"/>
          <w:b/>
          <w:bCs/>
          <w:u w:val="single"/>
        </w:rPr>
        <w:t xml:space="preserve">/2022 - 05/2022) </w:t>
      </w:r>
    </w:p>
    <w:p w14:paraId="2DE1C110" w14:textId="2C385E9B" w:rsidR="00B51D1B" w:rsidRDefault="00967424" w:rsidP="006E1507">
      <w:pPr>
        <w:rPr>
          <w:rFonts w:ascii="Times New Roman" w:hAnsi="Times New Roman" w:cs="Times New Roman"/>
        </w:rPr>
      </w:pPr>
      <w:r w:rsidRPr="007B7FD3">
        <w:rPr>
          <w:rFonts w:ascii="Times New Roman" w:hAnsi="Times New Roman" w:cs="Times New Roman"/>
        </w:rPr>
        <w:t xml:space="preserve">Online Food Ordering System project is a web application </w:t>
      </w:r>
      <w:r w:rsidRPr="00D661A2">
        <w:rPr>
          <w:rFonts w:ascii="Times New Roman" w:hAnsi="Times New Roman" w:cs="Times New Roman"/>
        </w:rPr>
        <w:t>which is developed in the Python platform. This is a simple and basic level small project for learning purposes. Also</w:t>
      </w:r>
      <w:r w:rsidR="00EC62F4" w:rsidRPr="00D661A2">
        <w:rPr>
          <w:rFonts w:ascii="Times New Roman" w:hAnsi="Times New Roman" w:cs="Times New Roman"/>
        </w:rPr>
        <w:t>,</w:t>
      </w:r>
      <w:r w:rsidRPr="00D661A2">
        <w:rPr>
          <w:rFonts w:ascii="Times New Roman" w:hAnsi="Times New Roman" w:cs="Times New Roman"/>
        </w:rPr>
        <w:t xml:space="preserve"> you modified this system as per your requirement and develop a perfect advanced level project</w:t>
      </w:r>
      <w:r w:rsidR="00EC62F4" w:rsidRPr="00D661A2">
        <w:rPr>
          <w:rFonts w:ascii="Times New Roman" w:hAnsi="Times New Roman" w:cs="Times New Roman"/>
        </w:rPr>
        <w:t>.</w:t>
      </w:r>
    </w:p>
    <w:p w14:paraId="095F3A53" w14:textId="77777777" w:rsidR="007B7FD3" w:rsidRPr="00D661A2" w:rsidRDefault="007B7FD3" w:rsidP="006E1507">
      <w:pPr>
        <w:rPr>
          <w:rFonts w:ascii="Times New Roman" w:hAnsi="Times New Roman" w:cs="Times New Roman"/>
        </w:rPr>
      </w:pPr>
    </w:p>
    <w:p w14:paraId="61BB235E" w14:textId="77777777" w:rsidR="007B7FD3" w:rsidRPr="007B7FD3" w:rsidRDefault="00E23AB5" w:rsidP="006E1507">
      <w:pPr>
        <w:rPr>
          <w:rFonts w:ascii="Times New Roman" w:hAnsi="Times New Roman" w:cs="Times New Roman"/>
          <w:b/>
          <w:bCs/>
          <w:u w:val="single"/>
        </w:rPr>
      </w:pPr>
      <w:r w:rsidRPr="007B7FD3">
        <w:rPr>
          <w:rFonts w:ascii="Times New Roman" w:hAnsi="Times New Roman" w:cs="Times New Roman"/>
          <w:b/>
          <w:bCs/>
          <w:u w:val="single"/>
        </w:rPr>
        <w:t>Bank Account Manager (04/2022 - 05/2022)</w:t>
      </w:r>
    </w:p>
    <w:p w14:paraId="420EB88A" w14:textId="382FEB57" w:rsidR="0036033C" w:rsidRDefault="00E23AB5" w:rsidP="0036033C">
      <w:pPr>
        <w:rPr>
          <w:rFonts w:ascii="Times New Roman" w:hAnsi="Times New Roman" w:cs="Times New Roman"/>
          <w:bCs/>
        </w:rPr>
      </w:pPr>
      <w:r w:rsidRPr="007B7FD3">
        <w:rPr>
          <w:rFonts w:ascii="Times New Roman" w:hAnsi="Times New Roman" w:cs="Times New Roman"/>
          <w:bCs/>
        </w:rPr>
        <w:t xml:space="preserve">The Bank Account management </w:t>
      </w:r>
      <w:r w:rsidRPr="00D661A2">
        <w:rPr>
          <w:rFonts w:ascii="Times New Roman" w:hAnsi="Times New Roman" w:cs="Times New Roman"/>
          <w:bCs/>
        </w:rPr>
        <w:t xml:space="preserve">system </w:t>
      </w:r>
      <w:r w:rsidR="0036033C" w:rsidRPr="00D661A2">
        <w:rPr>
          <w:rFonts w:ascii="Times New Roman" w:hAnsi="Times New Roman" w:cs="Times New Roman"/>
          <w:bCs/>
        </w:rPr>
        <w:t xml:space="preserve">in python </w:t>
      </w:r>
      <w:r w:rsidRPr="00D661A2">
        <w:rPr>
          <w:rFonts w:ascii="Times New Roman" w:hAnsi="Times New Roman" w:cs="Times New Roman"/>
          <w:bCs/>
        </w:rPr>
        <w:t>is simple</w:t>
      </w:r>
      <w:r w:rsidR="0036033C" w:rsidRPr="00D661A2">
        <w:rPr>
          <w:rFonts w:ascii="Times New Roman" w:hAnsi="Times New Roman" w:cs="Times New Roman"/>
          <w:bCs/>
        </w:rPr>
        <w:t xml:space="preserve"> console based totally application and developed using python programming language.</w:t>
      </w:r>
      <w:r w:rsidR="007B7FD3">
        <w:rPr>
          <w:rFonts w:ascii="Times New Roman" w:hAnsi="Times New Roman" w:cs="Times New Roman"/>
          <w:bCs/>
        </w:rPr>
        <w:t xml:space="preserve"> </w:t>
      </w:r>
      <w:r w:rsidR="0036033C" w:rsidRPr="00D661A2">
        <w:rPr>
          <w:rFonts w:ascii="Times New Roman" w:hAnsi="Times New Roman" w:cs="Times New Roman"/>
          <w:bCs/>
        </w:rPr>
        <w:t>Basically this device includes a python script and a database</w:t>
      </w:r>
      <w:r w:rsidR="008C5FAF">
        <w:rPr>
          <w:rFonts w:ascii="Times New Roman" w:hAnsi="Times New Roman" w:cs="Times New Roman"/>
          <w:bCs/>
        </w:rPr>
        <w:t>.</w:t>
      </w:r>
    </w:p>
    <w:p w14:paraId="7603C211" w14:textId="77777777" w:rsidR="007B7FD3" w:rsidRDefault="007B7FD3" w:rsidP="0036033C">
      <w:pPr>
        <w:rPr>
          <w:rFonts w:ascii="Times New Roman" w:hAnsi="Times New Roman" w:cs="Times New Roman"/>
          <w:bCs/>
        </w:rPr>
      </w:pPr>
    </w:p>
    <w:p w14:paraId="0938F5F9" w14:textId="77777777" w:rsidR="007B7FD3" w:rsidRPr="007B7FD3" w:rsidRDefault="007B7FD3" w:rsidP="0036033C">
      <w:pPr>
        <w:rPr>
          <w:rFonts w:ascii="Times New Roman" w:hAnsi="Times New Roman" w:cs="Times New Roman"/>
          <w:bCs/>
        </w:rPr>
      </w:pPr>
    </w:p>
    <w:p w14:paraId="3C3EF07C" w14:textId="77777777" w:rsidR="007B7FD3" w:rsidRPr="007B7FD3" w:rsidRDefault="0036033C" w:rsidP="006E1507">
      <w:pPr>
        <w:rPr>
          <w:rFonts w:ascii="Times New Roman" w:eastAsia="Arial" w:hAnsi="Times New Roman" w:cs="Times New Roman"/>
          <w:b/>
          <w:u w:val="single"/>
        </w:rPr>
      </w:pPr>
      <w:r w:rsidRPr="007B7FD3">
        <w:rPr>
          <w:rFonts w:ascii="Times New Roman" w:eastAsia="Arial" w:hAnsi="Times New Roman" w:cs="Times New Roman"/>
          <w:b/>
          <w:u w:val="single"/>
        </w:rPr>
        <w:t>Three Phase Induction Motor Protection System (07/2017-06/2018)</w:t>
      </w:r>
      <w:r w:rsidR="00AC05EE" w:rsidRPr="007B7FD3">
        <w:rPr>
          <w:rFonts w:ascii="Times New Roman" w:eastAsia="Arial" w:hAnsi="Times New Roman" w:cs="Times New Roman"/>
          <w:b/>
          <w:u w:val="single"/>
        </w:rPr>
        <w:t xml:space="preserve"> </w:t>
      </w:r>
    </w:p>
    <w:p w14:paraId="0C2F536B" w14:textId="4F4BBC2A" w:rsidR="00EC62F4" w:rsidRPr="00D661A2" w:rsidRDefault="00AC05EE" w:rsidP="006E1507">
      <w:pPr>
        <w:rPr>
          <w:rFonts w:ascii="Times New Roman" w:eastAsia="Arial" w:hAnsi="Times New Roman" w:cs="Times New Roman"/>
          <w:b/>
        </w:rPr>
      </w:pPr>
      <w:r w:rsidRPr="00D661A2">
        <w:rPr>
          <w:rFonts w:ascii="Times New Roman" w:eastAsia="Arial" w:hAnsi="Times New Roman" w:cs="Times New Roman"/>
        </w:rPr>
        <w:t>Protection of three phase induction motor from under voltage, single phasing, over current, over voltage and phase reversal provide the s</w:t>
      </w:r>
      <w:r w:rsidR="00C250F5" w:rsidRPr="00D661A2">
        <w:rPr>
          <w:rFonts w:ascii="Times New Roman" w:eastAsia="Arial" w:hAnsi="Times New Roman" w:cs="Times New Roman"/>
        </w:rPr>
        <w:t xml:space="preserve">mooth running </w:t>
      </w:r>
      <w:r w:rsidR="007B7FD3" w:rsidRPr="00D661A2">
        <w:rPr>
          <w:rFonts w:ascii="Times New Roman" w:eastAsia="Arial" w:hAnsi="Times New Roman" w:cs="Times New Roman"/>
        </w:rPr>
        <w:t>of motor improves</w:t>
      </w:r>
      <w:r w:rsidRPr="00D661A2">
        <w:rPr>
          <w:rFonts w:ascii="Times New Roman" w:eastAsia="Arial" w:hAnsi="Times New Roman" w:cs="Times New Roman"/>
        </w:rPr>
        <w:t xml:space="preserve"> its lifetime and efficiency </w:t>
      </w:r>
    </w:p>
    <w:p w14:paraId="6E14E0D0" w14:textId="77777777" w:rsidR="00BC5D15" w:rsidRPr="00D661A2" w:rsidRDefault="00BC5D15" w:rsidP="006E1507">
      <w:pPr>
        <w:rPr>
          <w:rFonts w:ascii="Times New Roman" w:hAnsi="Times New Roman" w:cs="Times New Roman"/>
          <w:b/>
          <w:bCs/>
        </w:rPr>
      </w:pPr>
    </w:p>
    <w:p w14:paraId="379C87DC" w14:textId="019D5960" w:rsidR="00F364BF" w:rsidRPr="007B7FD3" w:rsidRDefault="00E23AB5" w:rsidP="005C1E6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661A2">
        <w:rPr>
          <w:rFonts w:ascii="Times New Roman" w:hAnsi="Times New Roman" w:cs="Times New Roman"/>
          <w:b/>
          <w:bCs/>
          <w:sz w:val="28"/>
          <w:szCs w:val="28"/>
          <w:u w:val="single"/>
        </w:rPr>
        <w:t>TECHNICAL ATTRIBUTES</w:t>
      </w:r>
      <w:r w:rsidR="00853D40" w:rsidRPr="00D661A2">
        <w:rPr>
          <w:rFonts w:ascii="Times New Roman" w:hAnsi="Times New Roman" w:cs="Times New Roman"/>
          <w:b/>
          <w:bCs/>
          <w:sz w:val="28"/>
          <w:szCs w:val="28"/>
          <w:u w:val="single"/>
        </w:rPr>
        <w:tab/>
      </w:r>
    </w:p>
    <w:p w14:paraId="629D3C63" w14:textId="3541F22B" w:rsidR="00AF56EB" w:rsidRPr="00591E7C" w:rsidRDefault="00D661A2" w:rsidP="00591E7C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 w:rsidRPr="00591E7C">
        <w:rPr>
          <w:rFonts w:ascii="Times New Roman" w:hAnsi="Times New Roman" w:cs="Times New Roman"/>
        </w:rPr>
        <w:t>AutoCAD</w:t>
      </w:r>
    </w:p>
    <w:p w14:paraId="224A390B" w14:textId="4098BE72" w:rsidR="00437A90" w:rsidRPr="00591E7C" w:rsidRDefault="00221EF4" w:rsidP="00591E7C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 w:rsidRPr="00591E7C">
        <w:rPr>
          <w:rFonts w:ascii="Times New Roman" w:hAnsi="Times New Roman" w:cs="Times New Roman"/>
        </w:rPr>
        <w:t>Mat</w:t>
      </w:r>
      <w:r w:rsidR="00AB3BAB" w:rsidRPr="00591E7C">
        <w:rPr>
          <w:rFonts w:ascii="Times New Roman" w:hAnsi="Times New Roman" w:cs="Times New Roman"/>
        </w:rPr>
        <w:t xml:space="preserve"> </w:t>
      </w:r>
      <w:r w:rsidRPr="00591E7C">
        <w:rPr>
          <w:rFonts w:ascii="Times New Roman" w:hAnsi="Times New Roman" w:cs="Times New Roman"/>
        </w:rPr>
        <w:t>Lab</w:t>
      </w:r>
    </w:p>
    <w:p w14:paraId="311A7F2E" w14:textId="16F6C946" w:rsidR="00AF56EB" w:rsidRPr="00591E7C" w:rsidRDefault="00221EF4" w:rsidP="00591E7C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 w:rsidRPr="00591E7C">
        <w:rPr>
          <w:rFonts w:ascii="Times New Roman" w:hAnsi="Times New Roman" w:cs="Times New Roman"/>
        </w:rPr>
        <w:t>Dip</w:t>
      </w:r>
      <w:r w:rsidR="00AB3BAB" w:rsidRPr="00591E7C">
        <w:rPr>
          <w:rFonts w:ascii="Times New Roman" w:hAnsi="Times New Roman" w:cs="Times New Roman"/>
        </w:rPr>
        <w:t xml:space="preserve"> </w:t>
      </w:r>
      <w:r w:rsidRPr="00591E7C">
        <w:rPr>
          <w:rFonts w:ascii="Times New Roman" w:hAnsi="Times New Roman" w:cs="Times New Roman"/>
        </w:rPr>
        <w:t>Trace</w:t>
      </w:r>
    </w:p>
    <w:p w14:paraId="390CA66F" w14:textId="77777777" w:rsidR="00515234" w:rsidRPr="00D661A2" w:rsidRDefault="00515234" w:rsidP="001414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03410B" w14:textId="3AF91B69" w:rsidR="00C250F5" w:rsidRPr="00D661A2" w:rsidRDefault="00515234" w:rsidP="00AC05E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661A2">
        <w:rPr>
          <w:rFonts w:ascii="Times New Roman" w:hAnsi="Times New Roman" w:cs="Times New Roman"/>
          <w:b/>
          <w:bCs/>
          <w:sz w:val="28"/>
          <w:szCs w:val="28"/>
          <w:u w:val="single"/>
        </w:rPr>
        <w:t>ACTIVITIES</w:t>
      </w:r>
    </w:p>
    <w:p w14:paraId="7B4B3C14" w14:textId="77777777" w:rsidR="00AC05EE" w:rsidRPr="00D661A2" w:rsidRDefault="00AC05EE" w:rsidP="00AC05E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D661A2">
        <w:rPr>
          <w:rFonts w:ascii="Times New Roman" w:hAnsi="Times New Roman" w:cs="Times New Roman"/>
        </w:rPr>
        <w:t>I was a sport secretory in college (2016-2017)</w:t>
      </w:r>
    </w:p>
    <w:p w14:paraId="104CBCA3" w14:textId="77777777" w:rsidR="00AC05EE" w:rsidRPr="00D661A2" w:rsidRDefault="00AC05EE" w:rsidP="00AC05E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D661A2">
        <w:rPr>
          <w:rFonts w:ascii="Times New Roman" w:hAnsi="Times New Roman" w:cs="Times New Roman"/>
        </w:rPr>
        <w:t>Got the opportunity to get coordinator in BSIOTR Championship (2017-2018)</w:t>
      </w:r>
    </w:p>
    <w:p w14:paraId="536B3F68" w14:textId="77777777" w:rsidR="00927B85" w:rsidRPr="00D661A2" w:rsidRDefault="00927B85" w:rsidP="00AC05EE">
      <w:pPr>
        <w:rPr>
          <w:rFonts w:ascii="Times New Roman" w:hAnsi="Times New Roman" w:cs="Times New Roman"/>
        </w:rPr>
      </w:pPr>
    </w:p>
    <w:p w14:paraId="26F857A9" w14:textId="277E7FC9" w:rsidR="00C250F5" w:rsidRPr="00D661A2" w:rsidRDefault="00927B85" w:rsidP="007B7FD3">
      <w:pPr>
        <w:rPr>
          <w:rFonts w:ascii="Times New Roman" w:hAnsi="Times New Roman" w:cs="Times New Roman"/>
          <w:b/>
          <w:sz w:val="28"/>
          <w:szCs w:val="28"/>
        </w:rPr>
      </w:pPr>
      <w:r w:rsidRPr="00D661A2">
        <w:rPr>
          <w:rFonts w:ascii="Times New Roman" w:hAnsi="Times New Roman" w:cs="Times New Roman"/>
          <w:b/>
          <w:sz w:val="28"/>
          <w:szCs w:val="28"/>
          <w:u w:val="single"/>
        </w:rPr>
        <w:t>ACHIEVEMENT</w:t>
      </w:r>
      <w:r w:rsidRPr="00D661A2">
        <w:rPr>
          <w:rFonts w:ascii="Times New Roman" w:hAnsi="Times New Roman" w:cs="Times New Roman"/>
          <w:b/>
          <w:sz w:val="28"/>
          <w:szCs w:val="28"/>
        </w:rPr>
        <w:t>S</w:t>
      </w:r>
    </w:p>
    <w:p w14:paraId="3EFD6F16" w14:textId="16B97A12" w:rsidR="00F364BF" w:rsidRPr="00591E7C" w:rsidRDefault="00510171" w:rsidP="00591E7C">
      <w:pPr>
        <w:pStyle w:val="ListParagraph"/>
        <w:framePr w:w="7891" w:hSpace="180" w:wrap="around" w:vAnchor="text" w:hAnchor="page" w:x="1456" w:y="129"/>
        <w:numPr>
          <w:ilvl w:val="0"/>
          <w:numId w:val="39"/>
        </w:numPr>
        <w:mirrorIndents/>
        <w:rPr>
          <w:rFonts w:ascii="Times New Roman" w:hAnsi="Times New Roman" w:cs="Times New Roman"/>
        </w:rPr>
      </w:pPr>
      <w:r w:rsidRPr="00591E7C">
        <w:rPr>
          <w:rFonts w:ascii="Times New Roman" w:hAnsi="Times New Roman" w:cs="Times New Roman"/>
        </w:rPr>
        <w:t>Was a winner</w:t>
      </w:r>
      <w:r w:rsidR="00F364BF" w:rsidRPr="00591E7C">
        <w:rPr>
          <w:rFonts w:ascii="Times New Roman" w:hAnsi="Times New Roman" w:cs="Times New Roman"/>
        </w:rPr>
        <w:t xml:space="preserve"> </w:t>
      </w:r>
      <w:r w:rsidR="00883C5B">
        <w:rPr>
          <w:rFonts w:ascii="Times New Roman" w:hAnsi="Times New Roman" w:cs="Times New Roman"/>
        </w:rPr>
        <w:t>(BSIOTR,2017&amp; 2018) &amp; runner up(BSIOTR 2016) in Cricket c</w:t>
      </w:r>
      <w:r w:rsidRPr="00591E7C">
        <w:rPr>
          <w:rFonts w:ascii="Times New Roman" w:hAnsi="Times New Roman" w:cs="Times New Roman"/>
        </w:rPr>
        <w:t>ompetition</w:t>
      </w:r>
    </w:p>
    <w:p w14:paraId="124BEC00" w14:textId="6FCCD47A" w:rsidR="00510171" w:rsidRPr="00591E7C" w:rsidRDefault="00883C5B" w:rsidP="00591E7C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Got an achievement of runner up in Kabbadi sport</w:t>
      </w:r>
      <w:r w:rsidR="00FE7B1C" w:rsidRPr="00591E7C">
        <w:rPr>
          <w:rFonts w:ascii="Times New Roman" w:hAnsi="Times New Roman" w:cs="Times New Roman"/>
        </w:rPr>
        <w:t>(BSI</w:t>
      </w:r>
      <w:r w:rsidR="00F364BF" w:rsidRPr="00591E7C">
        <w:rPr>
          <w:rFonts w:ascii="Times New Roman" w:hAnsi="Times New Roman" w:cs="Times New Roman"/>
        </w:rPr>
        <w:t>OTR 2015,2016,2017)</w:t>
      </w:r>
    </w:p>
    <w:p w14:paraId="2ACF4732" w14:textId="44874E84" w:rsidR="005C1E6F" w:rsidRPr="00591E7C" w:rsidRDefault="00883C5B" w:rsidP="00591E7C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was </w:t>
      </w:r>
      <w:r w:rsidR="005C1E6F" w:rsidRPr="00591E7C">
        <w:rPr>
          <w:rFonts w:ascii="Times New Roman" w:hAnsi="Times New Roman" w:cs="Times New Roman"/>
        </w:rPr>
        <w:t xml:space="preserve">awarded </w:t>
      </w:r>
      <w:r>
        <w:rPr>
          <w:rFonts w:ascii="Times New Roman" w:hAnsi="Times New Roman" w:cs="Times New Roman"/>
        </w:rPr>
        <w:t>student of the y</w:t>
      </w:r>
      <w:r w:rsidR="005C1E6F" w:rsidRPr="00883C5B">
        <w:rPr>
          <w:rFonts w:ascii="Times New Roman" w:hAnsi="Times New Roman" w:cs="Times New Roman"/>
        </w:rPr>
        <w:t>ear</w:t>
      </w:r>
      <w:r w:rsidR="005C1E6F" w:rsidRPr="00591E7C">
        <w:rPr>
          <w:rFonts w:ascii="Times New Roman" w:hAnsi="Times New Roman" w:cs="Times New Roman"/>
          <w:b/>
        </w:rPr>
        <w:t xml:space="preserve"> </w:t>
      </w:r>
      <w:r w:rsidR="005C1E6F" w:rsidRPr="00591E7C">
        <w:rPr>
          <w:rFonts w:ascii="Times New Roman" w:hAnsi="Times New Roman" w:cs="Times New Roman"/>
        </w:rPr>
        <w:t>in academic year 2018</w:t>
      </w:r>
    </w:p>
    <w:p w14:paraId="206DAE95" w14:textId="77777777" w:rsidR="005C1E6F" w:rsidRPr="00D661A2" w:rsidRDefault="005C1E6F" w:rsidP="00221EF4">
      <w:pPr>
        <w:pStyle w:val="ListParagraph"/>
        <w:ind w:left="1080"/>
        <w:rPr>
          <w:rFonts w:ascii="Times New Roman" w:hAnsi="Times New Roman" w:cs="Times New Roman"/>
        </w:rPr>
      </w:pPr>
    </w:p>
    <w:p w14:paraId="02D605CD" w14:textId="0C7A5D45" w:rsidR="00CB4C9B" w:rsidRPr="007B7FD3" w:rsidRDefault="001414D4" w:rsidP="00AC05E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661A2">
        <w:rPr>
          <w:rFonts w:ascii="Times New Roman" w:hAnsi="Times New Roman" w:cs="Times New Roman"/>
          <w:b/>
          <w:bCs/>
          <w:sz w:val="28"/>
          <w:szCs w:val="28"/>
          <w:u w:val="single"/>
        </w:rPr>
        <w:t>LANGUAGES</w:t>
      </w:r>
    </w:p>
    <w:p w14:paraId="03638E7F" w14:textId="76863E5A" w:rsidR="001414D4" w:rsidRPr="00591E7C" w:rsidRDefault="00883C5B" w:rsidP="00591E7C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Hindi - Full professional p</w:t>
      </w:r>
      <w:r w:rsidR="001414D4" w:rsidRPr="00591E7C">
        <w:rPr>
          <w:rFonts w:ascii="Times New Roman" w:hAnsi="Times New Roman" w:cs="Times New Roman"/>
        </w:rPr>
        <w:t>roficiency</w:t>
      </w:r>
    </w:p>
    <w:p w14:paraId="154B12E4" w14:textId="4CC574C2" w:rsidR="001414D4" w:rsidRDefault="001414D4" w:rsidP="00591E7C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 w:rsidRPr="00591E7C">
        <w:rPr>
          <w:rFonts w:ascii="Times New Roman" w:hAnsi="Times New Roman" w:cs="Times New Roman"/>
        </w:rPr>
        <w:t>English -</w:t>
      </w:r>
      <w:r w:rsidR="007B7FD3">
        <w:rPr>
          <w:rFonts w:ascii="Times New Roman" w:hAnsi="Times New Roman" w:cs="Times New Roman"/>
        </w:rPr>
        <w:t xml:space="preserve"> </w:t>
      </w:r>
      <w:r w:rsidR="00883C5B">
        <w:rPr>
          <w:rFonts w:ascii="Times New Roman" w:hAnsi="Times New Roman" w:cs="Times New Roman"/>
        </w:rPr>
        <w:t>Full professional p</w:t>
      </w:r>
      <w:r w:rsidRPr="00591E7C">
        <w:rPr>
          <w:rFonts w:ascii="Times New Roman" w:hAnsi="Times New Roman" w:cs="Times New Roman"/>
        </w:rPr>
        <w:t>roficiency</w:t>
      </w:r>
    </w:p>
    <w:p w14:paraId="61A49098" w14:textId="46C836CA" w:rsidR="007B7FD3" w:rsidRPr="00591E7C" w:rsidRDefault="007B7FD3" w:rsidP="00591E7C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Marathi - </w:t>
      </w:r>
      <w:r w:rsidR="00883C5B">
        <w:rPr>
          <w:rFonts w:ascii="Times New Roman" w:hAnsi="Times New Roman" w:cs="Times New Roman"/>
        </w:rPr>
        <w:t>Full professional p</w:t>
      </w:r>
      <w:r w:rsidRPr="00591E7C">
        <w:rPr>
          <w:rFonts w:ascii="Times New Roman" w:hAnsi="Times New Roman" w:cs="Times New Roman"/>
        </w:rPr>
        <w:t>roficiency</w:t>
      </w:r>
    </w:p>
    <w:p w14:paraId="63ED4907" w14:textId="30473C66" w:rsidR="001414D4" w:rsidRPr="00D661A2" w:rsidRDefault="001414D4" w:rsidP="00AC05EE">
      <w:pPr>
        <w:rPr>
          <w:rFonts w:ascii="Times New Roman" w:hAnsi="Times New Roman" w:cs="Times New Roman"/>
        </w:rPr>
      </w:pPr>
    </w:p>
    <w:p w14:paraId="6FEC7FC3" w14:textId="76F2A021" w:rsidR="001414D4" w:rsidRPr="007B7FD3" w:rsidRDefault="001414D4" w:rsidP="00AC05E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661A2">
        <w:rPr>
          <w:rFonts w:ascii="Times New Roman" w:hAnsi="Times New Roman" w:cs="Times New Roman"/>
          <w:b/>
          <w:bCs/>
          <w:sz w:val="28"/>
          <w:szCs w:val="28"/>
          <w:u w:val="single"/>
        </w:rPr>
        <w:t>INTERESTS</w:t>
      </w:r>
    </w:p>
    <w:p w14:paraId="77C6627D" w14:textId="0048D7DD" w:rsidR="00D661A2" w:rsidRDefault="00221EF4" w:rsidP="00591E7C">
      <w:pPr>
        <w:pStyle w:val="ListParagraph"/>
        <w:numPr>
          <w:ilvl w:val="0"/>
          <w:numId w:val="42"/>
        </w:numPr>
      </w:pPr>
      <w:r>
        <w:t>Reading</w:t>
      </w:r>
    </w:p>
    <w:p w14:paraId="466A8A4F" w14:textId="10C2859A" w:rsidR="00221EF4" w:rsidRDefault="00591E7C" w:rsidP="00591E7C">
      <w:pPr>
        <w:pStyle w:val="ListParagraph"/>
        <w:numPr>
          <w:ilvl w:val="0"/>
          <w:numId w:val="42"/>
        </w:numPr>
      </w:pPr>
      <w:r>
        <w:t>T</w:t>
      </w:r>
      <w:r w:rsidR="00221EF4">
        <w:t>ravelling</w:t>
      </w:r>
    </w:p>
    <w:p w14:paraId="058DE0A0" w14:textId="25FD7511" w:rsidR="00221EF4" w:rsidRDefault="00221EF4" w:rsidP="00591E7C">
      <w:pPr>
        <w:pStyle w:val="ListParagraph"/>
        <w:numPr>
          <w:ilvl w:val="0"/>
          <w:numId w:val="42"/>
        </w:numPr>
      </w:pPr>
      <w:r>
        <w:t>Sport</w:t>
      </w:r>
    </w:p>
    <w:p w14:paraId="6B832701" w14:textId="217C546A" w:rsidR="00221EF4" w:rsidRPr="00221EF4" w:rsidRDefault="00221EF4" w:rsidP="00591E7C">
      <w:pPr>
        <w:pStyle w:val="ListParagraph"/>
        <w:numPr>
          <w:ilvl w:val="0"/>
          <w:numId w:val="42"/>
        </w:numPr>
      </w:pPr>
      <w:r>
        <w:t>Cooking</w:t>
      </w:r>
    </w:p>
    <w:p w14:paraId="5581E338" w14:textId="77777777" w:rsidR="00D661A2" w:rsidRPr="00D661A2" w:rsidRDefault="00D661A2" w:rsidP="00591E7C">
      <w:pPr>
        <w:pStyle w:val="ListParagraph"/>
        <w:rPr>
          <w:rFonts w:ascii="Times New Roman" w:hAnsi="Times New Roman" w:cs="Times New Roman"/>
        </w:rPr>
      </w:pPr>
    </w:p>
    <w:p w14:paraId="10BD3AF1" w14:textId="77777777" w:rsidR="00D661A2" w:rsidRPr="00D661A2" w:rsidRDefault="00D661A2" w:rsidP="00D661A2">
      <w:pPr>
        <w:rPr>
          <w:rFonts w:ascii="Times New Roman" w:hAnsi="Times New Roman" w:cs="Times New Roman"/>
        </w:rPr>
      </w:pPr>
    </w:p>
    <w:p w14:paraId="4040AB65" w14:textId="77777777" w:rsidR="00975D6A" w:rsidRPr="00D661A2" w:rsidRDefault="00975D6A" w:rsidP="00AC05EE">
      <w:pPr>
        <w:rPr>
          <w:rFonts w:ascii="Times New Roman" w:hAnsi="Times New Roman" w:cs="Times New Roman"/>
        </w:rPr>
      </w:pPr>
    </w:p>
    <w:p w14:paraId="1B6566D5" w14:textId="77777777" w:rsidR="00437A90" w:rsidRPr="00437A90" w:rsidRDefault="00437A90" w:rsidP="00AC05EE">
      <w:pPr>
        <w:pStyle w:val="ListParagraph"/>
        <w:rPr>
          <w:rFonts w:cstheme="minorHAnsi"/>
        </w:rPr>
      </w:pPr>
    </w:p>
    <w:p w14:paraId="06649E64" w14:textId="77777777" w:rsidR="001414D4" w:rsidRPr="001414D4" w:rsidRDefault="001414D4" w:rsidP="00AC05EE">
      <w:pPr>
        <w:rPr>
          <w:rFonts w:cstheme="minorHAnsi"/>
        </w:rPr>
      </w:pPr>
    </w:p>
    <w:p w14:paraId="539C4487" w14:textId="77777777" w:rsidR="00EC62F4" w:rsidRPr="00EC62F4" w:rsidRDefault="00EC62F4" w:rsidP="00AC05EE">
      <w:pPr>
        <w:rPr>
          <w:rFonts w:asciiTheme="majorHAnsi" w:hAnsiTheme="majorHAnsi"/>
          <w:b/>
          <w:bCs/>
          <w:sz w:val="28"/>
          <w:szCs w:val="28"/>
        </w:rPr>
      </w:pPr>
    </w:p>
    <w:sectPr w:rsidR="00EC62F4" w:rsidRPr="00EC62F4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DF8553" w14:textId="77777777" w:rsidR="00F410AC" w:rsidRDefault="00F410AC" w:rsidP="0068194B">
      <w:r>
        <w:separator/>
      </w:r>
    </w:p>
    <w:p w14:paraId="310A7335" w14:textId="77777777" w:rsidR="00F410AC" w:rsidRDefault="00F410AC"/>
    <w:p w14:paraId="78F2789D" w14:textId="77777777" w:rsidR="00F410AC" w:rsidRDefault="00F410AC"/>
  </w:endnote>
  <w:endnote w:type="continuationSeparator" w:id="0">
    <w:p w14:paraId="6488570A" w14:textId="77777777" w:rsidR="00F410AC" w:rsidRDefault="00F410AC" w:rsidP="0068194B">
      <w:r>
        <w:continuationSeparator/>
      </w:r>
    </w:p>
    <w:p w14:paraId="5D8010DE" w14:textId="77777777" w:rsidR="00F410AC" w:rsidRDefault="00F410AC"/>
    <w:p w14:paraId="1514069E" w14:textId="77777777" w:rsidR="00F410AC" w:rsidRDefault="00F410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9E1F17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6A6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F292B9" w14:textId="77777777" w:rsidR="00F410AC" w:rsidRDefault="00F410AC" w:rsidP="0068194B">
      <w:r>
        <w:separator/>
      </w:r>
    </w:p>
    <w:p w14:paraId="29F38E49" w14:textId="77777777" w:rsidR="00F410AC" w:rsidRDefault="00F410AC"/>
    <w:p w14:paraId="7FA66081" w14:textId="77777777" w:rsidR="00F410AC" w:rsidRDefault="00F410AC"/>
  </w:footnote>
  <w:footnote w:type="continuationSeparator" w:id="0">
    <w:p w14:paraId="71CAF4E3" w14:textId="77777777" w:rsidR="00F410AC" w:rsidRDefault="00F410AC" w:rsidP="0068194B">
      <w:r>
        <w:continuationSeparator/>
      </w:r>
    </w:p>
    <w:p w14:paraId="12219DCE" w14:textId="77777777" w:rsidR="00F410AC" w:rsidRDefault="00F410AC"/>
    <w:p w14:paraId="2EAFACB2" w14:textId="77777777" w:rsidR="00F410AC" w:rsidRDefault="00F410A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5FCDB3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5777D4D" wp14:editId="040EEA9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DF39718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00FB5700"/>
    <w:multiLevelType w:val="hybridMultilevel"/>
    <w:tmpl w:val="A0BE07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33243A7"/>
    <w:multiLevelType w:val="hybridMultilevel"/>
    <w:tmpl w:val="537084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73D4D0D"/>
    <w:multiLevelType w:val="hybridMultilevel"/>
    <w:tmpl w:val="5D7262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078073AD"/>
    <w:multiLevelType w:val="hybridMultilevel"/>
    <w:tmpl w:val="285810D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09775DC8"/>
    <w:multiLevelType w:val="hybridMultilevel"/>
    <w:tmpl w:val="2C203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18B45D3"/>
    <w:multiLevelType w:val="hybridMultilevel"/>
    <w:tmpl w:val="E28EF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7">
    <w:nsid w:val="1A172C41"/>
    <w:multiLevelType w:val="hybridMultilevel"/>
    <w:tmpl w:val="FE12A5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DBB484E"/>
    <w:multiLevelType w:val="hybridMultilevel"/>
    <w:tmpl w:val="55AE4C3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27D71958"/>
    <w:multiLevelType w:val="hybridMultilevel"/>
    <w:tmpl w:val="E522E7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2B1156DE"/>
    <w:multiLevelType w:val="hybridMultilevel"/>
    <w:tmpl w:val="9BC8BD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>
    <w:nsid w:val="2FEA4E9F"/>
    <w:multiLevelType w:val="hybridMultilevel"/>
    <w:tmpl w:val="D8AE4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710279"/>
    <w:multiLevelType w:val="hybridMultilevel"/>
    <w:tmpl w:val="083C2B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ADD74D1"/>
    <w:multiLevelType w:val="hybridMultilevel"/>
    <w:tmpl w:val="76D2F4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3BE46B4D"/>
    <w:multiLevelType w:val="hybridMultilevel"/>
    <w:tmpl w:val="5E9AC4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FCA6DAF"/>
    <w:multiLevelType w:val="hybridMultilevel"/>
    <w:tmpl w:val="639CCB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3D63238"/>
    <w:multiLevelType w:val="hybridMultilevel"/>
    <w:tmpl w:val="BBFA1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900075"/>
    <w:multiLevelType w:val="hybridMultilevel"/>
    <w:tmpl w:val="7C705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>
    <w:nsid w:val="52A30C98"/>
    <w:multiLevelType w:val="hybridMultilevel"/>
    <w:tmpl w:val="98BE4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6371C1"/>
    <w:multiLevelType w:val="hybridMultilevel"/>
    <w:tmpl w:val="83109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F15771"/>
    <w:multiLevelType w:val="hybridMultilevel"/>
    <w:tmpl w:val="A8EE487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95D0D5E"/>
    <w:multiLevelType w:val="hybridMultilevel"/>
    <w:tmpl w:val="E5EE5F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9E16126"/>
    <w:multiLevelType w:val="hybridMultilevel"/>
    <w:tmpl w:val="E04A25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A4419D3"/>
    <w:multiLevelType w:val="hybridMultilevel"/>
    <w:tmpl w:val="D2EC5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E3A2F3E"/>
    <w:multiLevelType w:val="hybridMultilevel"/>
    <w:tmpl w:val="191EF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1F831D5"/>
    <w:multiLevelType w:val="hybridMultilevel"/>
    <w:tmpl w:val="DC380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23B3D21"/>
    <w:multiLevelType w:val="hybridMultilevel"/>
    <w:tmpl w:val="938A9A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4666E70"/>
    <w:multiLevelType w:val="hybridMultilevel"/>
    <w:tmpl w:val="1AF6CB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7651BA"/>
    <w:multiLevelType w:val="hybridMultilevel"/>
    <w:tmpl w:val="0D749C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1506256"/>
    <w:multiLevelType w:val="hybridMultilevel"/>
    <w:tmpl w:val="94ECC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1686A14"/>
    <w:multiLevelType w:val="hybridMultilevel"/>
    <w:tmpl w:val="94C241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6"/>
  </w:num>
  <w:num w:numId="6">
    <w:abstractNumId w:val="3"/>
  </w:num>
  <w:num w:numId="7">
    <w:abstractNumId w:val="21"/>
  </w:num>
  <w:num w:numId="8">
    <w:abstractNumId w:val="2"/>
  </w:num>
  <w:num w:numId="9">
    <w:abstractNumId w:val="29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23"/>
  </w:num>
  <w:num w:numId="15">
    <w:abstractNumId w:val="35"/>
  </w:num>
  <w:num w:numId="16">
    <w:abstractNumId w:val="20"/>
  </w:num>
  <w:num w:numId="17">
    <w:abstractNumId w:val="34"/>
  </w:num>
  <w:num w:numId="18">
    <w:abstractNumId w:val="17"/>
  </w:num>
  <w:num w:numId="19">
    <w:abstractNumId w:val="11"/>
  </w:num>
  <w:num w:numId="20">
    <w:abstractNumId w:val="39"/>
  </w:num>
  <w:num w:numId="21">
    <w:abstractNumId w:val="22"/>
  </w:num>
  <w:num w:numId="22">
    <w:abstractNumId w:val="28"/>
  </w:num>
  <w:num w:numId="23">
    <w:abstractNumId w:val="24"/>
  </w:num>
  <w:num w:numId="24">
    <w:abstractNumId w:val="12"/>
  </w:num>
  <w:num w:numId="25">
    <w:abstractNumId w:val="36"/>
  </w:num>
  <w:num w:numId="26">
    <w:abstractNumId w:val="33"/>
  </w:num>
  <w:num w:numId="27">
    <w:abstractNumId w:val="18"/>
  </w:num>
  <w:num w:numId="28">
    <w:abstractNumId w:val="42"/>
  </w:num>
  <w:num w:numId="29">
    <w:abstractNumId w:val="26"/>
  </w:num>
  <w:num w:numId="30">
    <w:abstractNumId w:val="40"/>
  </w:num>
  <w:num w:numId="31">
    <w:abstractNumId w:val="38"/>
  </w:num>
  <w:num w:numId="32">
    <w:abstractNumId w:val="10"/>
  </w:num>
  <w:num w:numId="33">
    <w:abstractNumId w:val="25"/>
  </w:num>
  <w:num w:numId="34">
    <w:abstractNumId w:val="13"/>
  </w:num>
  <w:num w:numId="35">
    <w:abstractNumId w:val="32"/>
  </w:num>
  <w:num w:numId="36">
    <w:abstractNumId w:val="19"/>
  </w:num>
  <w:num w:numId="37">
    <w:abstractNumId w:val="31"/>
  </w:num>
  <w:num w:numId="38">
    <w:abstractNumId w:val="27"/>
  </w:num>
  <w:num w:numId="39">
    <w:abstractNumId w:val="30"/>
  </w:num>
  <w:num w:numId="40">
    <w:abstractNumId w:val="14"/>
  </w:num>
  <w:num w:numId="41">
    <w:abstractNumId w:val="37"/>
  </w:num>
  <w:num w:numId="42">
    <w:abstractNumId w:val="15"/>
  </w:num>
  <w:num w:numId="4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854"/>
    <w:rsid w:val="000001EF"/>
    <w:rsid w:val="00007322"/>
    <w:rsid w:val="00007728"/>
    <w:rsid w:val="00022EB2"/>
    <w:rsid w:val="00024584"/>
    <w:rsid w:val="00024730"/>
    <w:rsid w:val="00053C07"/>
    <w:rsid w:val="00055E95"/>
    <w:rsid w:val="0007021F"/>
    <w:rsid w:val="0008566F"/>
    <w:rsid w:val="00092974"/>
    <w:rsid w:val="000A7A03"/>
    <w:rsid w:val="000B2BA5"/>
    <w:rsid w:val="000E6DAC"/>
    <w:rsid w:val="000F2F8C"/>
    <w:rsid w:val="0010006E"/>
    <w:rsid w:val="001045A8"/>
    <w:rsid w:val="00114A91"/>
    <w:rsid w:val="00126153"/>
    <w:rsid w:val="001414D4"/>
    <w:rsid w:val="001427E1"/>
    <w:rsid w:val="00163668"/>
    <w:rsid w:val="00166934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042C"/>
    <w:rsid w:val="00203573"/>
    <w:rsid w:val="0020597D"/>
    <w:rsid w:val="00213B4C"/>
    <w:rsid w:val="00221EF4"/>
    <w:rsid w:val="002253B0"/>
    <w:rsid w:val="00236D54"/>
    <w:rsid w:val="00241D8C"/>
    <w:rsid w:val="00241FDB"/>
    <w:rsid w:val="0024720C"/>
    <w:rsid w:val="002617AE"/>
    <w:rsid w:val="002638D0"/>
    <w:rsid w:val="002647D3"/>
    <w:rsid w:val="00271854"/>
    <w:rsid w:val="00275EAE"/>
    <w:rsid w:val="002837B9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41F8D"/>
    <w:rsid w:val="003544E1"/>
    <w:rsid w:val="0036033C"/>
    <w:rsid w:val="00366398"/>
    <w:rsid w:val="0039530D"/>
    <w:rsid w:val="003A0632"/>
    <w:rsid w:val="003A30E5"/>
    <w:rsid w:val="003A6ADF"/>
    <w:rsid w:val="003B5928"/>
    <w:rsid w:val="003D3397"/>
    <w:rsid w:val="003D380F"/>
    <w:rsid w:val="003E160D"/>
    <w:rsid w:val="003F1D5F"/>
    <w:rsid w:val="00405128"/>
    <w:rsid w:val="00406CFF"/>
    <w:rsid w:val="00416B25"/>
    <w:rsid w:val="00420592"/>
    <w:rsid w:val="004319E0"/>
    <w:rsid w:val="00437A90"/>
    <w:rsid w:val="00437E8C"/>
    <w:rsid w:val="00440225"/>
    <w:rsid w:val="00465237"/>
    <w:rsid w:val="004726BC"/>
    <w:rsid w:val="00474105"/>
    <w:rsid w:val="00480E6E"/>
    <w:rsid w:val="00486277"/>
    <w:rsid w:val="00494CF6"/>
    <w:rsid w:val="004959E1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171"/>
    <w:rsid w:val="00510392"/>
    <w:rsid w:val="00513E2A"/>
    <w:rsid w:val="00515234"/>
    <w:rsid w:val="00566A35"/>
    <w:rsid w:val="0056701E"/>
    <w:rsid w:val="005740D7"/>
    <w:rsid w:val="00591273"/>
    <w:rsid w:val="00591E7C"/>
    <w:rsid w:val="005A0F26"/>
    <w:rsid w:val="005A1B10"/>
    <w:rsid w:val="005A6850"/>
    <w:rsid w:val="005B1B1B"/>
    <w:rsid w:val="005C1E6F"/>
    <w:rsid w:val="005C5932"/>
    <w:rsid w:val="005D3CA7"/>
    <w:rsid w:val="005D4CC1"/>
    <w:rsid w:val="005F4B91"/>
    <w:rsid w:val="005F55D2"/>
    <w:rsid w:val="006155F7"/>
    <w:rsid w:val="0062312F"/>
    <w:rsid w:val="00625F2C"/>
    <w:rsid w:val="00652953"/>
    <w:rsid w:val="006618E9"/>
    <w:rsid w:val="0068194B"/>
    <w:rsid w:val="00692703"/>
    <w:rsid w:val="00694F95"/>
    <w:rsid w:val="006A1962"/>
    <w:rsid w:val="006B5D48"/>
    <w:rsid w:val="006B7D7B"/>
    <w:rsid w:val="006C1A5E"/>
    <w:rsid w:val="006D09DD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B0979"/>
    <w:rsid w:val="007B7FD3"/>
    <w:rsid w:val="007C0566"/>
    <w:rsid w:val="007C606B"/>
    <w:rsid w:val="007E2769"/>
    <w:rsid w:val="007E6A61"/>
    <w:rsid w:val="007F29ED"/>
    <w:rsid w:val="00801140"/>
    <w:rsid w:val="00803404"/>
    <w:rsid w:val="00834955"/>
    <w:rsid w:val="00853D40"/>
    <w:rsid w:val="00855B59"/>
    <w:rsid w:val="00860461"/>
    <w:rsid w:val="00861E08"/>
    <w:rsid w:val="0086487C"/>
    <w:rsid w:val="00870B20"/>
    <w:rsid w:val="008829F8"/>
    <w:rsid w:val="00883C5B"/>
    <w:rsid w:val="00885897"/>
    <w:rsid w:val="008A6538"/>
    <w:rsid w:val="008C5FAF"/>
    <w:rsid w:val="008C7056"/>
    <w:rsid w:val="008F3B14"/>
    <w:rsid w:val="008F6A6B"/>
    <w:rsid w:val="00901899"/>
    <w:rsid w:val="0090344B"/>
    <w:rsid w:val="00905715"/>
    <w:rsid w:val="0091321E"/>
    <w:rsid w:val="00913946"/>
    <w:rsid w:val="0092726B"/>
    <w:rsid w:val="00927B85"/>
    <w:rsid w:val="009361BA"/>
    <w:rsid w:val="00944F78"/>
    <w:rsid w:val="009510E7"/>
    <w:rsid w:val="00952C89"/>
    <w:rsid w:val="00954373"/>
    <w:rsid w:val="009571D8"/>
    <w:rsid w:val="009650EA"/>
    <w:rsid w:val="00967424"/>
    <w:rsid w:val="00975D6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00BBB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09A3"/>
    <w:rsid w:val="00A51DC5"/>
    <w:rsid w:val="00A53DE1"/>
    <w:rsid w:val="00A615E1"/>
    <w:rsid w:val="00A755E8"/>
    <w:rsid w:val="00A93A5D"/>
    <w:rsid w:val="00AB32F8"/>
    <w:rsid w:val="00AB3BAB"/>
    <w:rsid w:val="00AB610B"/>
    <w:rsid w:val="00AC05EE"/>
    <w:rsid w:val="00AD360E"/>
    <w:rsid w:val="00AD40FB"/>
    <w:rsid w:val="00AD782D"/>
    <w:rsid w:val="00AE7650"/>
    <w:rsid w:val="00AF56EB"/>
    <w:rsid w:val="00B10EBE"/>
    <w:rsid w:val="00B138EE"/>
    <w:rsid w:val="00B236F1"/>
    <w:rsid w:val="00B31A3A"/>
    <w:rsid w:val="00B31DA3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B76F3"/>
    <w:rsid w:val="00BC5D15"/>
    <w:rsid w:val="00BD431F"/>
    <w:rsid w:val="00BE423E"/>
    <w:rsid w:val="00BF61AC"/>
    <w:rsid w:val="00BF6A14"/>
    <w:rsid w:val="00C250F5"/>
    <w:rsid w:val="00C47FA6"/>
    <w:rsid w:val="00C57FC6"/>
    <w:rsid w:val="00C66A7D"/>
    <w:rsid w:val="00C779DA"/>
    <w:rsid w:val="00C814F7"/>
    <w:rsid w:val="00CA4B4D"/>
    <w:rsid w:val="00CB35C3"/>
    <w:rsid w:val="00CB4C9B"/>
    <w:rsid w:val="00CD323D"/>
    <w:rsid w:val="00CE4030"/>
    <w:rsid w:val="00CE64B3"/>
    <w:rsid w:val="00CF1A49"/>
    <w:rsid w:val="00D0630C"/>
    <w:rsid w:val="00D243A9"/>
    <w:rsid w:val="00D305E5"/>
    <w:rsid w:val="00D37CD3"/>
    <w:rsid w:val="00D661A2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7B3"/>
    <w:rsid w:val="00DF4D6C"/>
    <w:rsid w:val="00E01923"/>
    <w:rsid w:val="00E14498"/>
    <w:rsid w:val="00E2397A"/>
    <w:rsid w:val="00E23AB5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C62F4"/>
    <w:rsid w:val="00EE2CA8"/>
    <w:rsid w:val="00EF17E8"/>
    <w:rsid w:val="00EF51D9"/>
    <w:rsid w:val="00F130DD"/>
    <w:rsid w:val="00F24884"/>
    <w:rsid w:val="00F364BF"/>
    <w:rsid w:val="00F410AC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E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0B22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List Number" w:semiHidden="0" w:unhideWhenUsed="0" w:qFormat="1"/>
    <w:lsdException w:name="Title" w:semiHidden="0" w:uiPriority="10" w:unhideWhenUsed="0" w:qFormat="1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semiHidden="0" w:uiPriority="10" w:unhideWhenUsed="0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7B3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customStyle="1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List Number" w:semiHidden="0" w:unhideWhenUsed="0" w:qFormat="1"/>
    <w:lsdException w:name="Title" w:semiHidden="0" w:uiPriority="10" w:unhideWhenUsed="0" w:qFormat="1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semiHidden="0" w:uiPriority="10" w:unhideWhenUsed="0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7B3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customStyle="1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nnysoni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FDA53A5E7104E9892E532CD664B5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F08BBE-6287-4315-AE3A-C1A831EFE92E}"/>
      </w:docPartPr>
      <w:docPartBody>
        <w:p w:rsidR="008C115C" w:rsidRDefault="008C115C">
          <w:pPr>
            <w:pStyle w:val="0FDA53A5E7104E9892E532CD664B5336"/>
          </w:pPr>
          <w:r w:rsidRPr="00CF1A49">
            <w:t>Skills</w:t>
          </w:r>
        </w:p>
      </w:docPartBody>
    </w:docPart>
    <w:docPart>
      <w:docPartPr>
        <w:name w:val="D8585CB643BA40CD9EA64B82CE3A32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26740-2A71-41C9-8C29-B1BA8E04F953}"/>
      </w:docPartPr>
      <w:docPartBody>
        <w:p w:rsidR="00D42C40" w:rsidRDefault="008C115C" w:rsidP="008C115C">
          <w:pPr>
            <w:pStyle w:val="D8585CB643BA40CD9EA64B82CE3A3293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15C"/>
    <w:rsid w:val="000B0897"/>
    <w:rsid w:val="004E2E60"/>
    <w:rsid w:val="008C115C"/>
    <w:rsid w:val="00A36DAD"/>
    <w:rsid w:val="00D4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" w:unhideWhenUsed="0" w:qFormat="1"/>
    <w:lsdException w:name="Subtle Reference" w:semiHidden="0" w:uiPriority="10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585CB643BA40CD9EA64B82CE3A3293">
    <w:name w:val="D8585CB643BA40CD9EA64B82CE3A3293"/>
    <w:rsid w:val="008C115C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27B75C5A12144133B8FD93A232191218">
    <w:name w:val="27B75C5A12144133B8FD93A232191218"/>
  </w:style>
  <w:style w:type="paragraph" w:customStyle="1" w:styleId="0FDA53A5E7104E9892E532CD664B5336">
    <w:name w:val="0FDA53A5E7104E9892E532CD664B533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" w:unhideWhenUsed="0" w:qFormat="1"/>
    <w:lsdException w:name="Subtle Reference" w:semiHidden="0" w:uiPriority="10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585CB643BA40CD9EA64B82CE3A3293">
    <w:name w:val="D8585CB643BA40CD9EA64B82CE3A3293"/>
    <w:rsid w:val="008C115C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27B75C5A12144133B8FD93A232191218">
    <w:name w:val="27B75C5A12144133B8FD93A232191218"/>
  </w:style>
  <w:style w:type="paragraph" w:customStyle="1" w:styleId="0FDA53A5E7104E9892E532CD664B5336">
    <w:name w:val="0FDA53A5E7104E9892E532CD664B53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B3074C-4987-4716-A8F7-116309A50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2022-05-15T14:09:00Z</dcterms:created>
  <dcterms:modified xsi:type="dcterms:W3CDTF">2022-05-15T14:12:00Z</dcterms:modified>
</cp:coreProperties>
</file>